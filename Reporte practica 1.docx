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9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D87706" w:rsidTr="00AC3030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706" w:rsidRDefault="00D8770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87706" w:rsidRDefault="00D87706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D87706" w:rsidRDefault="00D87706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D87706" w:rsidTr="00AC3030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706" w:rsidRDefault="00D87706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D87706" w:rsidRDefault="00A406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D87706" w:rsidRDefault="00D87706">
      <w:pPr>
        <w:pStyle w:val="Standard"/>
      </w:pPr>
    </w:p>
    <w:p w:rsidR="00D87706" w:rsidRDefault="00D87706">
      <w:pPr>
        <w:pStyle w:val="Standard"/>
      </w:pPr>
    </w:p>
    <w:p w:rsidR="00D87706" w:rsidRDefault="00A4066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87706" w:rsidRDefault="00A4066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87706" w:rsidRDefault="00A4066D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B32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Ind w:w="-8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D87706" w:rsidTr="00AC3030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Rodriguez Espino Claudia</w:t>
            </w:r>
          </w:p>
        </w:tc>
      </w:tr>
      <w:tr w:rsidR="00D87706" w:rsidTr="00AC3030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AC3030" w:rsidRDefault="00AC3030" w:rsidP="00AC3030"/>
          <w:p w:rsidR="00D87706" w:rsidRPr="00AC3030" w:rsidRDefault="00AC3030" w:rsidP="00AC3030">
            <w:r>
              <w:t>Fundamentos de Programación.</w:t>
            </w:r>
          </w:p>
        </w:tc>
      </w:tr>
      <w:tr w:rsidR="00D87706" w:rsidTr="00AC3030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1102</w:t>
            </w:r>
          </w:p>
        </w:tc>
      </w:tr>
      <w:tr w:rsidR="00D87706" w:rsidTr="00AC3030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1</w:t>
            </w:r>
          </w:p>
        </w:tc>
      </w:tr>
      <w:tr w:rsidR="00D87706" w:rsidTr="00AC3030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Peña Gómez Luis Ángel</w:t>
            </w:r>
          </w:p>
        </w:tc>
      </w:tr>
      <w:tr w:rsidR="00D87706" w:rsidTr="00AC3030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 w:rsidP="00AC3030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1º</w:t>
            </w:r>
          </w:p>
        </w:tc>
      </w:tr>
      <w:tr w:rsidR="00D87706" w:rsidTr="00AC3030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C3030" w:rsidRDefault="00AC3030">
            <w:pPr>
              <w:pStyle w:val="TableContents"/>
              <w:ind w:left="629"/>
            </w:pPr>
          </w:p>
          <w:p w:rsidR="00D87706" w:rsidRPr="00AC3030" w:rsidRDefault="00AC3030" w:rsidP="00AC3030">
            <w:r>
              <w:t>18/08/2017</w:t>
            </w:r>
          </w:p>
        </w:tc>
      </w:tr>
      <w:tr w:rsidR="00D87706" w:rsidTr="00AC3030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87706" w:rsidRDefault="00A4066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7706" w:rsidRDefault="00D87706">
            <w:pPr>
              <w:pStyle w:val="TableContents"/>
              <w:ind w:left="629"/>
            </w:pPr>
          </w:p>
        </w:tc>
      </w:tr>
    </w:tbl>
    <w:p w:rsidR="00D87706" w:rsidRDefault="00D87706">
      <w:pPr>
        <w:pStyle w:val="Standard"/>
      </w:pPr>
    </w:p>
    <w:p w:rsidR="00D87706" w:rsidRDefault="00AC303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="00A4066D">
        <w:rPr>
          <w:rFonts w:ascii="Calibri" w:hAnsi="Calibri"/>
          <w:color w:val="000000"/>
          <w:sz w:val="52"/>
        </w:rPr>
        <w:tab/>
        <w:t>CALIFICACIÓN: __________</w:t>
      </w:r>
    </w:p>
    <w:p w:rsidR="00AC3030" w:rsidRDefault="00AC3030">
      <w:pPr>
        <w:pStyle w:val="Standard"/>
      </w:pPr>
    </w:p>
    <w:p w:rsidR="00AC3030" w:rsidRDefault="00AC3030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Objetivo:</w:t>
      </w:r>
    </w:p>
    <w:p w:rsidR="00AC3030" w:rsidRDefault="00AC3030" w:rsidP="00AC3030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AC3030" w:rsidRDefault="00AC3030" w:rsidP="00AC3030">
      <w:pPr>
        <w:pStyle w:val="Standard"/>
        <w:spacing w:line="360" w:lineRule="auto"/>
        <w:jc w:val="both"/>
      </w:pPr>
      <w:r>
        <w:rPr>
          <w:rFonts w:ascii="Arial" w:hAnsi="Arial" w:cs="Arial"/>
        </w:rPr>
        <w:t xml:space="preserve"> </w:t>
      </w:r>
      <w:r w:rsidRPr="00AC3030">
        <w:rPr>
          <w:rFonts w:ascii="Arial" w:hAnsi="Arial" w:cs="Arial"/>
        </w:rPr>
        <w:t>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</w:t>
      </w:r>
      <w:r>
        <w:t>.</w:t>
      </w:r>
    </w:p>
    <w:p w:rsidR="00AC3030" w:rsidRDefault="00AC3030" w:rsidP="00AC3030">
      <w:pPr>
        <w:pStyle w:val="Standard"/>
        <w:spacing w:line="360" w:lineRule="auto"/>
        <w:jc w:val="both"/>
      </w:pPr>
    </w:p>
    <w:p w:rsidR="00AC3030" w:rsidRDefault="00AC3030" w:rsidP="00AC3030">
      <w:pPr>
        <w:pStyle w:val="Standard"/>
        <w:spacing w:line="360" w:lineRule="auto"/>
        <w:jc w:val="both"/>
        <w:rPr>
          <w:rFonts w:ascii="Arial" w:hAnsi="Arial" w:cs="Arial"/>
        </w:rPr>
      </w:pPr>
      <w:r w:rsidRPr="00AC3030">
        <w:rPr>
          <w:rFonts w:ascii="Arial" w:hAnsi="Arial" w:cs="Arial"/>
        </w:rPr>
        <w:t>Desarro</w:t>
      </w:r>
      <w:r>
        <w:rPr>
          <w:rFonts w:ascii="Arial" w:hAnsi="Arial" w:cs="Arial"/>
        </w:rPr>
        <w:t>llo:</w:t>
      </w:r>
    </w:p>
    <w:p w:rsidR="00AC3030" w:rsidRDefault="00AC3030" w:rsidP="00AC3030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AC3030" w:rsidRDefault="00AC3030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práctica nº 1, empezamos hablando del control de versions los cuales nos ayudan a guardar un proyecto e irlo modificando</w:t>
      </w:r>
      <w:r w:rsidR="00AF145B">
        <w:rPr>
          <w:rFonts w:ascii="Arial" w:hAnsi="Arial" w:cs="Arial"/>
        </w:rPr>
        <w:t xml:space="preserve"> y guardando las versiones, los ejemplos que nos dieron Git, tambien estudiamos conceptos como repositoria, commit etc.</w:t>
      </w:r>
    </w:p>
    <w:p w:rsidR="00AF145B" w:rsidRDefault="00AF145B" w:rsidP="00AC3030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Posteriormente estudiamos el almacenamiento en la nube, donde hablamos de las ventajas de usarlo, algunas de ellas son:</w:t>
      </w:r>
    </w:p>
    <w:p w:rsidR="00AF145B" w:rsidRDefault="00AF145B" w:rsidP="00AF145B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tamaño del archivo, los tamaños de los archivos que podemos subir son mas grande a que si los adjuntaramos.</w:t>
      </w:r>
    </w:p>
    <w:p w:rsidR="00AF145B" w:rsidRDefault="00AF145B" w:rsidP="00AF145B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disponibilidad, puedes acceder si tienes internet.</w:t>
      </w:r>
    </w:p>
    <w:p w:rsidR="00AF145B" w:rsidRDefault="00AF145B" w:rsidP="00AF145B">
      <w:pPr>
        <w:pStyle w:val="Standard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Cualquiera puede verlo.</w:t>
      </w:r>
    </w:p>
    <w:p w:rsidR="00AF145B" w:rsidRDefault="00AF145B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Algunos espacios de almacenamiento son Google drive, Sky drive, Icloud, Dropbox etc.</w:t>
      </w:r>
    </w:p>
    <w:p w:rsidR="00AF145B" w:rsidRDefault="00AF145B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Finalizando vimos como personalizar la busqueda por google, esto sirve mucho si quieres especificar tu busqueda para que solo te salgan archivos de un tema y las funciones que hace el buscador, esto puede ayudar a conocer la capacidad de un buscador.</w:t>
      </w:r>
    </w:p>
    <w:p w:rsidR="00AF145B" w:rsidRDefault="00AF145B" w:rsidP="00AF145B">
      <w:pPr>
        <w:pStyle w:val="Standard"/>
        <w:spacing w:line="360" w:lineRule="auto"/>
        <w:jc w:val="both"/>
        <w:rPr>
          <w:rFonts w:ascii="Arial" w:hAnsi="Arial" w:cs="Arial"/>
        </w:rPr>
      </w:pPr>
    </w:p>
    <w:p w:rsidR="00BB4B7F" w:rsidRPr="00AC3030" w:rsidRDefault="00AF145B" w:rsidP="00AF145B">
      <w:pPr>
        <w:pStyle w:val="Standard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Conclusiones:</w:t>
      </w:r>
      <w:r w:rsidR="00124608">
        <w:rPr>
          <w:rFonts w:ascii="Arial" w:hAnsi="Arial" w:cs="Arial"/>
        </w:rPr>
        <w:t xml:space="preserve"> En esta práctica descubri lo que es un repositorio como utlizarlo, lo que puedo obtener del buscador de google, en resumen esta práctica fue un poco tediosa por lo</w:t>
      </w:r>
      <w:r w:rsidR="00BB4B7F">
        <w:rPr>
          <w:rFonts w:ascii="Arial" w:hAnsi="Arial" w:cs="Arial"/>
        </w:rPr>
        <w:t>s conceptos que te dan, sin embargo me agrado por el hecho de que aprendi algo que no sabia y eso me agrada, sin duda alguna es un buen comienzo para lograr mi objetivo de aprender a programar</w:t>
      </w:r>
      <w:bookmarkStart w:id="0" w:name="_GoBack"/>
      <w:bookmarkEnd w:id="0"/>
    </w:p>
    <w:p w:rsidR="00AC3030" w:rsidRDefault="00AC3030" w:rsidP="00AC3030">
      <w:pPr>
        <w:pStyle w:val="Standard"/>
        <w:spacing w:line="276" w:lineRule="auto"/>
        <w:jc w:val="both"/>
      </w:pPr>
    </w:p>
    <w:p w:rsidR="00AC3030" w:rsidRDefault="00AC3030" w:rsidP="00AC3030">
      <w:pPr>
        <w:pStyle w:val="Standard"/>
        <w:spacing w:line="360" w:lineRule="auto"/>
        <w:jc w:val="both"/>
      </w:pPr>
    </w:p>
    <w:p w:rsidR="00AC3030" w:rsidRDefault="00AC3030" w:rsidP="00AC3030">
      <w:pPr>
        <w:pStyle w:val="Standard"/>
        <w:spacing w:line="276" w:lineRule="auto"/>
        <w:jc w:val="both"/>
      </w:pPr>
    </w:p>
    <w:p w:rsidR="00AC3030" w:rsidRPr="00AC3030" w:rsidRDefault="00AC3030" w:rsidP="00AC3030">
      <w:pPr>
        <w:pStyle w:val="Standard"/>
        <w:spacing w:line="276" w:lineRule="auto"/>
        <w:jc w:val="both"/>
        <w:rPr>
          <w:rFonts w:ascii="Arial" w:hAnsi="Arial" w:cs="Arial"/>
        </w:rPr>
      </w:pPr>
    </w:p>
    <w:sectPr w:rsidR="00AC3030" w:rsidRPr="00AC3030" w:rsidSect="00AC3030"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66D" w:rsidRDefault="00A4066D">
      <w:r>
        <w:separator/>
      </w:r>
    </w:p>
  </w:endnote>
  <w:endnote w:type="continuationSeparator" w:id="0">
    <w:p w:rsidR="00A4066D" w:rsidRDefault="00A40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66D" w:rsidRDefault="00A4066D">
      <w:r>
        <w:rPr>
          <w:color w:val="000000"/>
        </w:rPr>
        <w:separator/>
      </w:r>
    </w:p>
  </w:footnote>
  <w:footnote w:type="continuationSeparator" w:id="0">
    <w:p w:rsidR="00A4066D" w:rsidRDefault="00A40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2C68"/>
    <w:multiLevelType w:val="hybridMultilevel"/>
    <w:tmpl w:val="99945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87706"/>
    <w:rsid w:val="00124608"/>
    <w:rsid w:val="0077379F"/>
    <w:rsid w:val="00A4066D"/>
    <w:rsid w:val="00AC3030"/>
    <w:rsid w:val="00AF145B"/>
    <w:rsid w:val="00BB4B7F"/>
    <w:rsid w:val="00D8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553E"/>
  <w15:docId w15:val="{03A580E8-8DC4-4BBA-A28C-1260FED6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Luis Peña</cp:lastModifiedBy>
  <cp:revision>3</cp:revision>
  <dcterms:created xsi:type="dcterms:W3CDTF">2017-08-18T00:02:00Z</dcterms:created>
  <dcterms:modified xsi:type="dcterms:W3CDTF">2017-08-18T00:05:00Z</dcterms:modified>
</cp:coreProperties>
</file>